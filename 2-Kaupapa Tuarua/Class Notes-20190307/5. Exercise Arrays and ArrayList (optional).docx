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16" w:rsidRDefault="00BA7516" w:rsidP="00BA7516">
      <w:pPr>
        <w:pStyle w:val="Heading1"/>
      </w:pPr>
      <w:r>
        <w:t>Arrays and Array List</w:t>
      </w:r>
    </w:p>
    <w:p w:rsidR="00BA7516" w:rsidRDefault="00BA7516" w:rsidP="00BA751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</w:p>
    <w:p w:rsidR="00BA7516" w:rsidRDefault="00BA7516" w:rsidP="00BA7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erkeley-Medium" w:hAnsi="Berkeley-Medium" w:cs="Berkeley-Medium"/>
          <w:color w:val="000000"/>
        </w:rPr>
      </w:pPr>
      <w:r>
        <w:rPr>
          <w:rFonts w:ascii="Berkeley-Medium" w:hAnsi="Berkeley-Medium" w:cs="Berkeley-Medium"/>
          <w:color w:val="000000"/>
        </w:rPr>
        <w:t xml:space="preserve">Design and implement a class that allows a teacher to track the </w:t>
      </w:r>
      <w:r w:rsidR="00351B63">
        <w:rPr>
          <w:rFonts w:ascii="Berkeley-Medium" w:hAnsi="Berkeley-Medium" w:cs="Berkeley-Medium"/>
          <w:color w:val="000000"/>
        </w:rPr>
        <w:t>scores</w:t>
      </w:r>
      <w:r>
        <w:rPr>
          <w:rFonts w:ascii="Berkeley-Medium" w:hAnsi="Berkeley-Medium" w:cs="Berkeley-Medium"/>
          <w:color w:val="000000"/>
        </w:rPr>
        <w:t xml:space="preserve"> in a single course</w:t>
      </w:r>
      <w:r w:rsidR="00555F6D">
        <w:rPr>
          <w:rFonts w:ascii="Berkeley-Medium" w:hAnsi="Berkeley-Medium" w:cs="Berkeley-Medium"/>
          <w:color w:val="000000"/>
        </w:rPr>
        <w:t xml:space="preserve"> (Variables Student Names and Scores)</w:t>
      </w:r>
      <w:r>
        <w:rPr>
          <w:rFonts w:ascii="Berkeley-Medium" w:hAnsi="Berkeley-Medium" w:cs="Berkeley-Medium"/>
          <w:color w:val="000000"/>
        </w:rPr>
        <w:t xml:space="preserve">. Include methods that calculate the average </w:t>
      </w:r>
      <w:r w:rsidR="00351B63">
        <w:rPr>
          <w:rFonts w:ascii="Berkeley-Medium" w:hAnsi="Berkeley-Medium" w:cs="Berkeley-Medium"/>
          <w:color w:val="000000"/>
        </w:rPr>
        <w:t>score</w:t>
      </w:r>
      <w:r>
        <w:rPr>
          <w:rFonts w:ascii="Berkeley-Medium" w:hAnsi="Berkeley-Medium" w:cs="Berkeley-Medium"/>
          <w:color w:val="000000"/>
        </w:rPr>
        <w:t xml:space="preserve">, the highest </w:t>
      </w:r>
      <w:r w:rsidR="00555F6D">
        <w:rPr>
          <w:rFonts w:ascii="Berkeley-Medium" w:hAnsi="Berkeley-Medium" w:cs="Berkeley-Medium"/>
          <w:color w:val="000000"/>
        </w:rPr>
        <w:t>score</w:t>
      </w:r>
      <w:r>
        <w:rPr>
          <w:rFonts w:ascii="Berkeley-Medium" w:hAnsi="Berkeley-Medium" w:cs="Berkeley-Medium"/>
          <w:color w:val="000000"/>
        </w:rPr>
        <w:t xml:space="preserve">, the lowest </w:t>
      </w:r>
      <w:r w:rsidR="00555F6D">
        <w:rPr>
          <w:rFonts w:ascii="Berkeley-Medium" w:hAnsi="Berkeley-Medium" w:cs="Berkeley-Medium"/>
          <w:color w:val="000000"/>
        </w:rPr>
        <w:t xml:space="preserve">score, sort by student names and sort by </w:t>
      </w:r>
      <w:r w:rsidR="00351B63">
        <w:rPr>
          <w:rFonts w:ascii="Berkeley-Medium" w:hAnsi="Berkeley-Medium" w:cs="Berkeley-Medium"/>
          <w:color w:val="000000"/>
        </w:rPr>
        <w:t>score</w:t>
      </w:r>
      <w:r>
        <w:rPr>
          <w:rFonts w:ascii="Berkeley-Medium" w:hAnsi="Berkeley-Medium" w:cs="Berkeley-Medium"/>
          <w:color w:val="000000"/>
        </w:rPr>
        <w:t>. Write a program to test your class implementation (use Arrays).</w:t>
      </w:r>
    </w:p>
    <w:p w:rsidR="00BA7516" w:rsidRDefault="00BA7516" w:rsidP="00BA75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erkeley-Medium" w:hAnsi="Berkeley-Medium" w:cs="Berkeley-Medium"/>
          <w:color w:val="000000"/>
        </w:rPr>
      </w:pPr>
    </w:p>
    <w:p w:rsidR="00BA7516" w:rsidRPr="00555F6D" w:rsidRDefault="00555F6D" w:rsidP="00BA7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erkeley-Medium" w:hAnsi="Berkeley-Medium" w:cs="Berkeley-Medium"/>
          <w:color w:val="FF0000"/>
        </w:rPr>
      </w:pPr>
      <w:r>
        <w:rPr>
          <w:rFonts w:ascii="Berkeley-Medium" w:hAnsi="Berkeley-Medium" w:cs="Berkeley-Medium"/>
          <w:color w:val="FF0000"/>
        </w:rPr>
        <w:t xml:space="preserve">(Optional) </w:t>
      </w:r>
      <w:r w:rsidR="00BA7516" w:rsidRPr="00555F6D">
        <w:rPr>
          <w:rFonts w:ascii="Berkeley-Medium" w:hAnsi="Berkeley-Medium" w:cs="Berkeley-Medium"/>
          <w:color w:val="FF0000"/>
        </w:rPr>
        <w:t xml:space="preserve">Modify Exercise 1 so that the class can keep track of multiple courses. Write a program to test your implementation. </w:t>
      </w:r>
      <w:bookmarkStart w:id="0" w:name="_GoBack"/>
      <w:bookmarkEnd w:id="0"/>
    </w:p>
    <w:p w:rsidR="00BA7516" w:rsidRDefault="00BA7516" w:rsidP="00BA751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color w:val="000000"/>
        </w:rPr>
      </w:pPr>
    </w:p>
    <w:p w:rsidR="00BA7516" w:rsidRDefault="00BA7516" w:rsidP="00BA7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  <w:color w:val="000000"/>
        </w:rPr>
        <w:t xml:space="preserve">Rewrite Exercise </w:t>
      </w:r>
      <w:r>
        <w:rPr>
          <w:rFonts w:ascii="Berkeley-Medium" w:hAnsi="Berkeley-Medium" w:cs="Berkeley-Medium"/>
          <w:color w:val="408080"/>
        </w:rPr>
        <w:t xml:space="preserve">1 </w:t>
      </w:r>
      <w:r>
        <w:rPr>
          <w:rFonts w:ascii="Berkeley-Medium" w:hAnsi="Berkeley-Medium" w:cs="Berkeley-Medium"/>
          <w:color w:val="000000"/>
        </w:rPr>
        <w:t xml:space="preserve">using an </w:t>
      </w:r>
      <w:proofErr w:type="spellStart"/>
      <w:r>
        <w:rPr>
          <w:rFonts w:ascii="Berkeley-Medium" w:hAnsi="Berkeley-Medium" w:cs="Berkeley-Medium"/>
          <w:color w:val="000000"/>
        </w:rPr>
        <w:t>ArrayList</w:t>
      </w:r>
      <w:proofErr w:type="spellEnd"/>
      <w:r>
        <w:rPr>
          <w:rFonts w:ascii="Berkeley-Medium" w:hAnsi="Berkeley-Medium" w:cs="Berkeley-Medium"/>
          <w:color w:val="000000"/>
        </w:rPr>
        <w:t xml:space="preserve">. Write a program to test your implementation and compare its performance to that of the array implementation in Exercise </w:t>
      </w:r>
      <w:r>
        <w:rPr>
          <w:rFonts w:ascii="Berkeley-Medium" w:hAnsi="Berkeley-Medium" w:cs="Berkeley-Medium"/>
          <w:color w:val="408080"/>
        </w:rPr>
        <w:t xml:space="preserve">1 </w:t>
      </w:r>
      <w:r>
        <w:rPr>
          <w:rFonts w:ascii="Berkeley-Medium" w:hAnsi="Berkeley-Medium" w:cs="Berkeley-Medium"/>
          <w:color w:val="000000"/>
        </w:rPr>
        <w:t>using the Timing class.</w:t>
      </w:r>
    </w:p>
    <w:p w:rsidR="00BA7516" w:rsidRDefault="00BA7516" w:rsidP="00BA751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</w:p>
    <w:p w:rsidR="004730AB" w:rsidRDefault="00351B63"/>
    <w:sectPr w:rsidR="0047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keley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C4038"/>
    <w:multiLevelType w:val="hybridMultilevel"/>
    <w:tmpl w:val="E0F0082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5D"/>
    <w:rsid w:val="000718E0"/>
    <w:rsid w:val="00351B63"/>
    <w:rsid w:val="00555F6D"/>
    <w:rsid w:val="0064269E"/>
    <w:rsid w:val="0071625D"/>
    <w:rsid w:val="00BA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9CBDF-1E05-4776-AF59-6C86C972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51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7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BD736854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>Waiariki Institute of Technology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Ahmad</dc:creator>
  <cp:keywords/>
  <dc:description/>
  <cp:lastModifiedBy>Waseem Ahmad</cp:lastModifiedBy>
  <cp:revision>4</cp:revision>
  <dcterms:created xsi:type="dcterms:W3CDTF">2017-08-10T00:50:00Z</dcterms:created>
  <dcterms:modified xsi:type="dcterms:W3CDTF">2017-08-10T02:30:00Z</dcterms:modified>
</cp:coreProperties>
</file>