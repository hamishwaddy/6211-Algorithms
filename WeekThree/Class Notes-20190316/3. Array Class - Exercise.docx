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AB" w:rsidRDefault="00160587" w:rsidP="00160587">
      <w:pPr>
        <w:pStyle w:val="Heading1"/>
      </w:pPr>
      <w:r>
        <w:t>Array Class (Exercise)</w:t>
      </w:r>
    </w:p>
    <w:p w:rsidR="00160587" w:rsidRDefault="00160587"/>
    <w:p w:rsidR="00160587" w:rsidRPr="00D334F5" w:rsidRDefault="00160587">
      <w:pPr>
        <w:rPr>
          <w:b/>
        </w:rPr>
      </w:pPr>
      <w:r w:rsidRPr="00D334F5">
        <w:rPr>
          <w:b/>
        </w:rPr>
        <w:t>Create two arrays of size 10:</w:t>
      </w:r>
    </w:p>
    <w:p w:rsidR="00160587" w:rsidRDefault="00160587" w:rsidP="00160587">
      <w:pPr>
        <w:pStyle w:val="ListParagraph"/>
        <w:numPr>
          <w:ilvl w:val="0"/>
          <w:numId w:val="1"/>
        </w:numPr>
      </w:pPr>
      <w:r>
        <w:t>Numeric type which can hold course IDs</w:t>
      </w:r>
    </w:p>
    <w:p w:rsidR="00160587" w:rsidRDefault="00160587" w:rsidP="00160587">
      <w:pPr>
        <w:pStyle w:val="ListParagraph"/>
        <w:numPr>
          <w:ilvl w:val="0"/>
          <w:numId w:val="1"/>
        </w:numPr>
      </w:pPr>
      <w:r>
        <w:t>String type that can hold course names</w:t>
      </w:r>
    </w:p>
    <w:p w:rsidR="00160587" w:rsidRDefault="00160587" w:rsidP="00160587"/>
    <w:p w:rsidR="00160587" w:rsidRPr="00D334F5" w:rsidRDefault="00160587" w:rsidP="00160587">
      <w:pPr>
        <w:rPr>
          <w:b/>
        </w:rPr>
      </w:pPr>
      <w:r w:rsidRPr="00D334F5">
        <w:rPr>
          <w:b/>
        </w:rPr>
        <w:t>Populate these arrays with dummy data and display them on screen.</w:t>
      </w:r>
    </w:p>
    <w:p w:rsidR="00160587" w:rsidRDefault="00160587" w:rsidP="00160587">
      <w:pPr>
        <w:rPr>
          <w:b/>
        </w:rPr>
      </w:pPr>
      <w:r w:rsidRPr="00D334F5">
        <w:rPr>
          <w:b/>
        </w:rPr>
        <w:t>Perform following actions these arrays and display output on screen:</w:t>
      </w:r>
    </w:p>
    <w:p w:rsidR="00D334F5" w:rsidRPr="00D334F5" w:rsidRDefault="00D334F5" w:rsidP="00160587">
      <w:pPr>
        <w:rPr>
          <w:b/>
        </w:rPr>
      </w:pPr>
      <w:bookmarkStart w:id="0" w:name="_GoBack"/>
      <w:bookmarkEnd w:id="0"/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Get the length</w:t>
      </w:r>
      <w:r w:rsidR="00E11CAF">
        <w:t>-</w:t>
      </w:r>
      <w:r>
        <w:t>of both arrays</w:t>
      </w:r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Copy these arrays to new arrays</w:t>
      </w:r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Get the type of each array</w:t>
      </w:r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Get the values of each array at index 5</w:t>
      </w:r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Search for a specific value in an array and display the output</w:t>
      </w:r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Reverse the entire array</w:t>
      </w:r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Change the values of both arrays ay location 5.</w:t>
      </w:r>
    </w:p>
    <w:p w:rsidR="00160587" w:rsidRDefault="00160587" w:rsidP="00160587">
      <w:pPr>
        <w:pStyle w:val="ListParagraph"/>
        <w:numPr>
          <w:ilvl w:val="0"/>
          <w:numId w:val="2"/>
        </w:numPr>
        <w:spacing w:line="480" w:lineRule="auto"/>
      </w:pPr>
      <w:r>
        <w:t>Sort the arrays in ascending and descending orders</w:t>
      </w:r>
    </w:p>
    <w:p w:rsidR="00160587" w:rsidRDefault="00160587" w:rsidP="00160587"/>
    <w:p w:rsidR="00160587" w:rsidRDefault="00160587" w:rsidP="00160587"/>
    <w:sectPr w:rsidR="0016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45585"/>
    <w:multiLevelType w:val="hybridMultilevel"/>
    <w:tmpl w:val="3836E0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4AD"/>
    <w:multiLevelType w:val="hybridMultilevel"/>
    <w:tmpl w:val="C1AEB3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7"/>
    <w:rsid w:val="000718E0"/>
    <w:rsid w:val="00160587"/>
    <w:rsid w:val="0064269E"/>
    <w:rsid w:val="00830B39"/>
    <w:rsid w:val="00D334F5"/>
    <w:rsid w:val="00E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F1886-E520-4256-BFEB-BBDCBF3D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D6993DB</Template>
  <TotalTime>210</TotalTime>
  <Pages>1</Pages>
  <Words>87</Words>
  <Characters>500</Characters>
  <Application>Microsoft Office Word</Application>
  <DocSecurity>0</DocSecurity>
  <Lines>4</Lines>
  <Paragraphs>1</Paragraphs>
  <ScaleCrop>false</ScaleCrop>
  <Company>Waiariki Institute of Technology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4</cp:revision>
  <dcterms:created xsi:type="dcterms:W3CDTF">2017-08-02T21:22:00Z</dcterms:created>
  <dcterms:modified xsi:type="dcterms:W3CDTF">2017-08-03T00:57:00Z</dcterms:modified>
</cp:coreProperties>
</file>